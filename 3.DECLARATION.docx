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585180" w:rsidRDefault="00864DD4" w:rsidP="00F435BF">
      <w:pPr>
        <w:rPr>
          <w:lang w:val="en-US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proofErr w:type="spellStart"/>
      <w:r w:rsidR="00585180" w:rsidRPr="00585180">
        <w:rPr>
          <w:b/>
          <w:lang w:val="en-US"/>
        </w:rPr>
        <w:t>Akhilesh</w:t>
      </w:r>
      <w:proofErr w:type="spellEnd"/>
      <w:r w:rsidR="00585180" w:rsidRPr="00585180">
        <w:rPr>
          <w:b/>
          <w:lang w:val="en-US"/>
        </w:rPr>
        <w:t xml:space="preserve"> </w:t>
      </w:r>
      <w:proofErr w:type="spellStart"/>
      <w:r w:rsidR="00585180" w:rsidRPr="00585180">
        <w:rPr>
          <w:b/>
          <w:lang w:val="en-US"/>
        </w:rPr>
        <w:t>Shinde</w:t>
      </w:r>
      <w:proofErr w:type="spellEnd"/>
      <w:r w:rsidR="00585180" w:rsidRPr="00585180">
        <w:rPr>
          <w:b/>
          <w:lang w:val="en-US"/>
        </w:rPr>
        <w:t xml:space="preserve"> 17BTLEC002</w:t>
      </w:r>
      <w:r w:rsidR="008C56B8" w:rsidRPr="00585180">
        <w:rPr>
          <w:b/>
        </w:rPr>
        <w:t>,</w:t>
      </w:r>
      <w:r w:rsidR="00585180" w:rsidRPr="00585180">
        <w:rPr>
          <w:b/>
        </w:rPr>
        <w:t xml:space="preserve"> </w:t>
      </w:r>
      <w:proofErr w:type="spellStart"/>
      <w:r w:rsidR="00585180" w:rsidRPr="00585180">
        <w:rPr>
          <w:b/>
        </w:rPr>
        <w:t>Vijaykumar</w:t>
      </w:r>
      <w:proofErr w:type="spellEnd"/>
      <w:r w:rsidR="00585180" w:rsidRPr="00585180">
        <w:rPr>
          <w:b/>
        </w:rPr>
        <w:t xml:space="preserve"> S </w:t>
      </w:r>
      <w:proofErr w:type="spellStart"/>
      <w:r w:rsidR="00585180" w:rsidRPr="00585180">
        <w:rPr>
          <w:b/>
        </w:rPr>
        <w:t>Rayanagoudra</w:t>
      </w:r>
      <w:proofErr w:type="spellEnd"/>
      <w:r w:rsidR="00585180" w:rsidRPr="00585180">
        <w:rPr>
          <w:b/>
        </w:rPr>
        <w:t xml:space="preserve"> 17BTLEC008, </w:t>
      </w:r>
      <w:proofErr w:type="spellStart"/>
      <w:r w:rsidR="00585180" w:rsidRPr="00585180">
        <w:rPr>
          <w:b/>
        </w:rPr>
        <w:t>Anish</w:t>
      </w:r>
      <w:proofErr w:type="spellEnd"/>
      <w:r w:rsidR="00585180" w:rsidRPr="00585180">
        <w:rPr>
          <w:b/>
        </w:rPr>
        <w:t xml:space="preserve"> Kumar </w:t>
      </w:r>
      <w:proofErr w:type="spellStart"/>
      <w:r w:rsidR="00585180" w:rsidRPr="00585180">
        <w:rPr>
          <w:b/>
        </w:rPr>
        <w:t>singh</w:t>
      </w:r>
      <w:proofErr w:type="spellEnd"/>
      <w:r w:rsidR="00585180" w:rsidRPr="00585180">
        <w:rPr>
          <w:b/>
        </w:rPr>
        <w:t xml:space="preserve"> 17BTREC017, </w:t>
      </w:r>
      <w:proofErr w:type="spellStart"/>
      <w:r w:rsidR="00585180" w:rsidRPr="00585180">
        <w:rPr>
          <w:b/>
        </w:rPr>
        <w:t>Rahul</w:t>
      </w:r>
      <w:proofErr w:type="spellEnd"/>
      <w:r w:rsidR="00585180" w:rsidRPr="00585180">
        <w:rPr>
          <w:b/>
        </w:rPr>
        <w:t xml:space="preserve"> </w:t>
      </w:r>
      <w:proofErr w:type="spellStart"/>
      <w:r w:rsidR="00585180" w:rsidRPr="00585180">
        <w:rPr>
          <w:b/>
        </w:rPr>
        <w:t>Rao</w:t>
      </w:r>
      <w:proofErr w:type="spellEnd"/>
      <w:r w:rsidR="00585180" w:rsidRPr="00585180">
        <w:rPr>
          <w:b/>
        </w:rPr>
        <w:t xml:space="preserve"> </w:t>
      </w:r>
      <w:proofErr w:type="spellStart"/>
      <w:r w:rsidR="00585180" w:rsidRPr="00585180">
        <w:rPr>
          <w:b/>
        </w:rPr>
        <w:t>Shinde</w:t>
      </w:r>
      <w:proofErr w:type="spellEnd"/>
      <w:r w:rsidR="00585180" w:rsidRPr="00585180">
        <w:rPr>
          <w:b/>
        </w:rPr>
        <w:t xml:space="preserve"> K 17BTLEC012,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student</w:t>
      </w:r>
      <w:r w:rsidRPr="00F844F2">
        <w:rPr>
          <w:rFonts w:cs="Times New Roman"/>
        </w:rPr>
        <w:t>’s</w:t>
      </w:r>
      <w:r w:rsidR="00042037" w:rsidRPr="00F844F2">
        <w:rPr>
          <w:rFonts w:cs="Times New Roman"/>
        </w:rPr>
        <w:t xml:space="preserve"> of eighth </w:t>
      </w:r>
      <w:r w:rsidR="00D858B5" w:rsidRPr="00F844F2">
        <w:rPr>
          <w:rFonts w:cs="Times New Roman"/>
        </w:rPr>
        <w:t xml:space="preserve">semester </w:t>
      </w:r>
      <w:proofErr w:type="spellStart"/>
      <w:r w:rsidR="00E20FB9">
        <w:rPr>
          <w:rFonts w:cs="Times New Roman"/>
        </w:rPr>
        <w:t>B.Tech</w:t>
      </w:r>
      <w:proofErr w:type="spellEnd"/>
      <w:r w:rsidR="003E1CE2" w:rsidRPr="00F844F2">
        <w:rPr>
          <w:rFonts w:cs="Times New Roman"/>
        </w:rPr>
        <w:t xml:space="preserve"> in </w:t>
      </w:r>
      <w:r w:rsidR="00042037" w:rsidRPr="00F844F2">
        <w:rPr>
          <w:rFonts w:cs="Times New Roman"/>
          <w:b/>
        </w:rPr>
        <w:t>Electronics and Communication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C31BCD">
        <w:rPr>
          <w:rFonts w:cs="Times New Roman"/>
          <w:spacing w:val="6"/>
          <w:szCs w:val="24"/>
        </w:rPr>
        <w:t>Faculty</w:t>
      </w:r>
      <w:r w:rsidR="005A3563" w:rsidRPr="00F844F2">
        <w:rPr>
          <w:rFonts w:cs="Times New Roman"/>
          <w:spacing w:val="6"/>
          <w:szCs w:val="24"/>
        </w:rPr>
        <w:t xml:space="preserve">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>,</w:t>
      </w:r>
      <w:r w:rsidR="00C31BCD">
        <w:rPr>
          <w:rFonts w:cs="Times New Roman"/>
          <w:spacing w:val="6"/>
          <w:szCs w:val="24"/>
        </w:rPr>
        <w:t xml:space="preserve"> </w:t>
      </w:r>
      <w:r w:rsidR="00C31BCD" w:rsidRPr="00C31BCD">
        <w:rPr>
          <w:rFonts w:cs="Times New Roman"/>
          <w:b/>
          <w:spacing w:val="6"/>
          <w:sz w:val="20"/>
          <w:szCs w:val="20"/>
        </w:rPr>
        <w:t>JAIN DEEMED-TO-BE 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proofErr w:type="spellStart"/>
      <w:r w:rsidR="00585180">
        <w:rPr>
          <w:rFonts w:cs="Times New Roman"/>
          <w:b/>
        </w:rPr>
        <w:t>IoT</w:t>
      </w:r>
      <w:proofErr w:type="spellEnd"/>
      <w:r w:rsidR="00585180">
        <w:rPr>
          <w:rFonts w:cs="Times New Roman"/>
          <w:b/>
        </w:rPr>
        <w:t xml:space="preserve"> Based Smart Shopping Cart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042037" w:rsidRPr="00F844F2">
        <w:rPr>
          <w:rFonts w:cs="Times New Roman"/>
          <w:b/>
          <w:bCs/>
          <w:spacing w:val="6"/>
          <w:szCs w:val="24"/>
        </w:rPr>
        <w:t>Electronics and Communication</w:t>
      </w:r>
      <w:r w:rsidR="005A3563" w:rsidRPr="00F844F2">
        <w:rPr>
          <w:rFonts w:cs="Times New Roman"/>
          <w:b/>
          <w:bCs/>
          <w:spacing w:val="6"/>
          <w:szCs w:val="24"/>
        </w:rPr>
        <w:t xml:space="preserve"> Engineering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C31BCD">
        <w:rPr>
          <w:rFonts w:cs="Times New Roman"/>
          <w:b/>
          <w:bCs/>
        </w:rPr>
        <w:t>20</w:t>
      </w:r>
      <w:r w:rsidR="005B1C63">
        <w:rPr>
          <w:rFonts w:cs="Times New Roman"/>
          <w:b/>
          <w:bCs/>
        </w:rPr>
        <w:t>20</w:t>
      </w:r>
      <w:r w:rsidR="00C31BCD" w:rsidRPr="00C31BCD">
        <w:rPr>
          <w:rFonts w:cs="Times New Roman"/>
          <w:b/>
          <w:bCs/>
        </w:rPr>
        <w:t>-</w:t>
      </w:r>
      <w:r w:rsidR="00D858B5" w:rsidRPr="00C31BCD">
        <w:rPr>
          <w:rFonts w:cs="Times New Roman"/>
          <w:b/>
          <w:bCs/>
        </w:rPr>
        <w:t>20</w:t>
      </w:r>
      <w:r w:rsidR="005B1C63">
        <w:rPr>
          <w:rFonts w:cs="Times New Roman"/>
          <w:b/>
          <w:bCs/>
        </w:rPr>
        <w:t>21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2300"/>
        <w:tblW w:w="0" w:type="auto"/>
        <w:tblLook w:val="04A0"/>
      </w:tblPr>
      <w:tblGrid>
        <w:gridCol w:w="4478"/>
        <w:gridCol w:w="4479"/>
      </w:tblGrid>
      <w:tr w:rsidR="00585180" w:rsidRPr="00A64118" w:rsidTr="00585180">
        <w:tc>
          <w:tcPr>
            <w:tcW w:w="4478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85180" w:rsidRPr="005D0B81" w:rsidRDefault="00585180" w:rsidP="00585180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585180" w:rsidRPr="00A64118" w:rsidTr="00585180">
        <w:tc>
          <w:tcPr>
            <w:tcW w:w="4478" w:type="dxa"/>
          </w:tcPr>
          <w:p w:rsidR="00585180" w:rsidRPr="00585180" w:rsidRDefault="00585180" w:rsidP="00585180">
            <w:pPr>
              <w:pStyle w:val="Name-R"/>
              <w:framePr w:hSpace="0" w:wrap="auto" w:vAnchor="margin" w:hAnchor="text" w:yAlign="inline"/>
            </w:pPr>
            <w:proofErr w:type="spellStart"/>
            <w:r w:rsidRPr="00585180">
              <w:t>Akhilesh</w:t>
            </w:r>
            <w:proofErr w:type="spellEnd"/>
            <w:r w:rsidRPr="00585180">
              <w:t xml:space="preserve"> </w:t>
            </w:r>
            <w:proofErr w:type="spellStart"/>
            <w:r w:rsidRPr="00585180">
              <w:t>Shinde</w:t>
            </w:r>
            <w:proofErr w:type="spellEnd"/>
          </w:p>
          <w:p w:rsidR="00585180" w:rsidRDefault="00585180" w:rsidP="00585180">
            <w:pPr>
              <w:pStyle w:val="Name-L"/>
              <w:framePr w:hSpace="0" w:wrap="auto" w:vAnchor="margin" w:hAnchor="text" w:yAlign="inline"/>
            </w:pPr>
            <w:r>
              <w:t>17BTLEC002</w:t>
            </w:r>
          </w:p>
        </w:tc>
        <w:tc>
          <w:tcPr>
            <w:tcW w:w="4479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</w:tr>
      <w:tr w:rsidR="00585180" w:rsidRPr="00A64118" w:rsidTr="00585180">
        <w:tc>
          <w:tcPr>
            <w:tcW w:w="4478" w:type="dxa"/>
          </w:tcPr>
          <w:p w:rsidR="00585180" w:rsidRPr="00585180" w:rsidRDefault="00585180" w:rsidP="00585180">
            <w:pPr>
              <w:pStyle w:val="Name-R"/>
              <w:framePr w:hSpace="0" w:wrap="auto" w:vAnchor="margin" w:hAnchor="text" w:yAlign="inline"/>
            </w:pPr>
            <w:proofErr w:type="spellStart"/>
            <w:r w:rsidRPr="00585180">
              <w:rPr>
                <w:lang w:val="en-GB"/>
              </w:rPr>
              <w:t>Vijaykumar</w:t>
            </w:r>
            <w:proofErr w:type="spellEnd"/>
            <w:r w:rsidRPr="00585180">
              <w:rPr>
                <w:lang w:val="en-GB"/>
              </w:rPr>
              <w:t xml:space="preserve"> S </w:t>
            </w:r>
            <w:proofErr w:type="spellStart"/>
            <w:r w:rsidRPr="00585180">
              <w:rPr>
                <w:lang w:val="en-GB"/>
              </w:rPr>
              <w:t>Rayanagoudra</w:t>
            </w:r>
            <w:proofErr w:type="spellEnd"/>
          </w:p>
          <w:p w:rsidR="00585180" w:rsidRDefault="00585180" w:rsidP="00585180">
            <w:pPr>
              <w:pStyle w:val="Name-L"/>
              <w:framePr w:hSpace="0" w:wrap="auto" w:vAnchor="margin" w:hAnchor="text" w:yAlign="inline"/>
            </w:pPr>
            <w:r>
              <w:t>17BTLEC008</w:t>
            </w:r>
            <w:r>
              <w:t xml:space="preserve"> </w:t>
            </w:r>
          </w:p>
        </w:tc>
        <w:tc>
          <w:tcPr>
            <w:tcW w:w="4479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</w:tr>
      <w:tr w:rsidR="00585180" w:rsidRPr="00A64118" w:rsidTr="00585180">
        <w:tc>
          <w:tcPr>
            <w:tcW w:w="4478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  <w:proofErr w:type="spellStart"/>
            <w:r>
              <w:t>Anish</w:t>
            </w:r>
            <w:proofErr w:type="spellEnd"/>
            <w:r>
              <w:t xml:space="preserve"> Kumar Singh</w:t>
            </w:r>
          </w:p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  <w:r>
              <w:t>17BTREC017</w:t>
            </w:r>
            <w:r>
              <w:t xml:space="preserve"> </w:t>
            </w:r>
          </w:p>
        </w:tc>
        <w:tc>
          <w:tcPr>
            <w:tcW w:w="4479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</w:tr>
      <w:tr w:rsidR="00585180" w:rsidRPr="00A64118" w:rsidTr="00585180">
        <w:tc>
          <w:tcPr>
            <w:tcW w:w="4478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  <w:proofErr w:type="spellStart"/>
            <w:r>
              <w:t>Rahul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  <w:r>
              <w:t xml:space="preserve"> K</w:t>
            </w:r>
          </w:p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  <w:r>
              <w:t>17BTLEC012</w:t>
            </w:r>
            <w:r>
              <w:t xml:space="preserve"> </w:t>
            </w:r>
          </w:p>
        </w:tc>
        <w:tc>
          <w:tcPr>
            <w:tcW w:w="4479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</w:tr>
      <w:tr w:rsidR="00585180" w:rsidRPr="00A64118" w:rsidTr="00585180">
        <w:tc>
          <w:tcPr>
            <w:tcW w:w="4478" w:type="dxa"/>
          </w:tcPr>
          <w:p w:rsidR="00585180" w:rsidRDefault="00585180" w:rsidP="00585180">
            <w:pPr>
              <w:pStyle w:val="Name-L"/>
              <w:framePr w:hSpace="0" w:wrap="auto" w:vAnchor="margin" w:hAnchor="text" w:yAlign="inline"/>
            </w:pPr>
          </w:p>
          <w:p w:rsidR="00585180" w:rsidRDefault="00585180" w:rsidP="00585180">
            <w:pPr>
              <w:pStyle w:val="Name-L"/>
              <w:framePr w:hSpace="0" w:wrap="auto" w:vAnchor="margin" w:hAnchor="text" w:yAlign="inline"/>
            </w:pPr>
            <w:r>
              <w:t xml:space="preserve">Place : </w:t>
            </w:r>
            <w:proofErr w:type="spellStart"/>
            <w:r>
              <w:t>Bengaluru</w:t>
            </w:r>
            <w:proofErr w:type="spellEnd"/>
          </w:p>
          <w:p w:rsidR="00585180" w:rsidRDefault="00585180" w:rsidP="00585180">
            <w:pPr>
              <w:pStyle w:val="Name-L"/>
              <w:framePr w:hSpace="0" w:wrap="auto" w:vAnchor="margin" w:hAnchor="text" w:yAlign="inline"/>
            </w:pPr>
            <w:r>
              <w:t>Date :</w:t>
            </w:r>
            <w:r>
              <w:t xml:space="preserve">  </w:t>
            </w:r>
          </w:p>
        </w:tc>
        <w:tc>
          <w:tcPr>
            <w:tcW w:w="4479" w:type="dxa"/>
          </w:tcPr>
          <w:p w:rsidR="00585180" w:rsidRDefault="00585180" w:rsidP="00585180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C31BCD">
      <w:pPr>
        <w:pStyle w:val="MainHead"/>
        <w:jc w:val="both"/>
      </w:pPr>
    </w:p>
    <w:sectPr w:rsidR="004914EC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CE6"/>
    <w:rsid w:val="000D612B"/>
    <w:rsid w:val="00101F46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238CB"/>
    <w:rsid w:val="002473CB"/>
    <w:rsid w:val="00274E49"/>
    <w:rsid w:val="002A1705"/>
    <w:rsid w:val="00304773"/>
    <w:rsid w:val="00337A32"/>
    <w:rsid w:val="003451F7"/>
    <w:rsid w:val="00374B86"/>
    <w:rsid w:val="003A20C2"/>
    <w:rsid w:val="003B6A94"/>
    <w:rsid w:val="003E1CE2"/>
    <w:rsid w:val="003F7B64"/>
    <w:rsid w:val="00407F59"/>
    <w:rsid w:val="00414216"/>
    <w:rsid w:val="00415124"/>
    <w:rsid w:val="00415F59"/>
    <w:rsid w:val="00425ED4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85180"/>
    <w:rsid w:val="005A3563"/>
    <w:rsid w:val="005B1C63"/>
    <w:rsid w:val="005D0B81"/>
    <w:rsid w:val="005D351E"/>
    <w:rsid w:val="005E0338"/>
    <w:rsid w:val="00604F36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1F04"/>
    <w:rsid w:val="00A02BCC"/>
    <w:rsid w:val="00A114DE"/>
    <w:rsid w:val="00A13297"/>
    <w:rsid w:val="00A342B7"/>
    <w:rsid w:val="00A64118"/>
    <w:rsid w:val="00A67D55"/>
    <w:rsid w:val="00A9106F"/>
    <w:rsid w:val="00B002F6"/>
    <w:rsid w:val="00B421E6"/>
    <w:rsid w:val="00B6026D"/>
    <w:rsid w:val="00BB52AF"/>
    <w:rsid w:val="00BC70AC"/>
    <w:rsid w:val="00BD457E"/>
    <w:rsid w:val="00C00F1C"/>
    <w:rsid w:val="00C24DFE"/>
    <w:rsid w:val="00C31BCD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7695"/>
    <w:rsid w:val="00E07E8E"/>
    <w:rsid w:val="00E20FB9"/>
    <w:rsid w:val="00E32631"/>
    <w:rsid w:val="00E57DA3"/>
    <w:rsid w:val="00E6705C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85180"/>
    <w:pPr>
      <w:keepLines/>
      <w:framePr w:hSpace="180" w:wrap="around" w:vAnchor="text" w:hAnchor="margin" w:y="2813"/>
      <w:suppressAutoHyphens/>
      <w:spacing w:before="0" w:after="0" w:line="240" w:lineRule="auto"/>
      <w:jc w:val="left"/>
    </w:pPr>
    <w:rPr>
      <w:rFonts w:cs="Times New Roman"/>
      <w:bCs/>
      <w:spacing w:val="6"/>
      <w:szCs w:val="24"/>
      <w:lang w:val="en-US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  <w:style w:type="paragraph" w:styleId="NormalWeb">
    <w:name w:val="Normal (Web)"/>
    <w:basedOn w:val="Normal"/>
    <w:uiPriority w:val="99"/>
    <w:semiHidden/>
    <w:unhideWhenUsed/>
    <w:rsid w:val="00585180"/>
    <w:rPr>
      <w:rFonts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4D10-EC47-4114-8F91-0A8D2523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Certificates.dot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anish kumar singh</cp:lastModifiedBy>
  <cp:revision>2</cp:revision>
  <cp:lastPrinted>2017-05-16T09:43:00Z</cp:lastPrinted>
  <dcterms:created xsi:type="dcterms:W3CDTF">2021-05-25T12:11:00Z</dcterms:created>
  <dcterms:modified xsi:type="dcterms:W3CDTF">2021-05-25T12:11:00Z</dcterms:modified>
</cp:coreProperties>
</file>